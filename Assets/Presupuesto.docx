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31"/>
        <w:gridCol w:w="3871"/>
      </w:tblGrid>
      <w:tr w:rsidR="009C5836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9C5836" w:rsidP="00761383"/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9C5836" w:rsidP="00D376FA">
            <w:pPr>
              <w:pStyle w:val="Ttulo1"/>
            </w:pPr>
          </w:p>
        </w:tc>
      </w:tr>
      <w:tr w:rsidR="009C5836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8F825D3EB11D4D88AEC7895FE04BF86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Default="00D36630" w:rsidP="009C5836">
                <w:pPr>
                  <w:pStyle w:val="Nombre"/>
                </w:pPr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rPr>
                <w:noProof/>
              </w:rPr>
              <w:alias w:val="Escriba el eslogan:"/>
              <w:tag w:val="Escriba el eslogan:"/>
              <w:id w:val="963386330"/>
              <w:placeholder>
                <w:docPart w:val="3AB4BF0C4F70486EBF3A5D6B2238622D"/>
              </w:placeholder>
              <w:temporary/>
              <w:showingPlcHdr/>
              <w15:appearance w15:val="hidden"/>
            </w:sdtPr>
            <w:sdtEndPr/>
            <w:sdtContent>
              <w:p w:rsidR="009C5836" w:rsidRDefault="00D36630" w:rsidP="00D36630">
                <w:pPr>
                  <w:pStyle w:val="Eslogan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Eslogan de la empresa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E91FB5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46281E9A72A46689D18D4B63FB4A56C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C8B67CB50B6C4913AC51FDB8BAD7C767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:rsidR="009C5836" w:rsidRDefault="00E91FB5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D06AB9EBA656432D87CE9517E4BD7FC4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C97711CB264748EDA6B29D4EDF8193ED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E91FB5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3F2E4230586A4E02B998DCF93D17E3FA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A3FAE69B7708459EBF3F14B7947D6847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:rsidR="00D36630" w:rsidRDefault="00E91FB5" w:rsidP="00D36630">
            <w:sdt>
              <w:sdtPr>
                <w:alias w:val="Teléfono:"/>
                <w:tag w:val="Teléfono:"/>
                <w:id w:val="1967379219"/>
                <w:placeholder>
                  <w:docPart w:val="02869CB0B4094968A104F73684647250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955042312"/>
                <w:placeholder>
                  <w:docPart w:val="6A79E5A6E95B47D7816E566AF28B3609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T</w:t>
                </w:r>
                <w:r w:rsidR="00D36630">
                  <w:rPr>
                    <w:lang w:bidi="es-ES"/>
                  </w:rPr>
                  <w:t>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Fax:"/>
                <w:tag w:val="Fax:"/>
                <w:id w:val="-1513673360"/>
                <w:placeholder>
                  <w:docPart w:val="1DEEE55E65AB4764ABD951077A5292AE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Fax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fax:"/>
                <w:tag w:val="Escriba el fax:"/>
                <w:id w:val="955042339"/>
                <w:placeholder>
                  <w:docPart w:val="DC3E9D2E4F604A1A8EAC8D9BC6327C36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F</w:t>
                </w:r>
                <w:r w:rsidR="00D36630">
                  <w:rPr>
                    <w:lang w:bidi="es-ES"/>
                  </w:rPr>
                  <w:t>ax</w:t>
                </w:r>
              </w:sdtContent>
            </w:sdt>
          </w:p>
          <w:sdt>
            <w:sdtPr>
              <w:alias w:val="Escriba el correo electrónico:"/>
              <w:tag w:val="Escriba el correo electrónico:"/>
              <w:id w:val="955042367"/>
              <w:placeholder>
                <w:docPart w:val="09C45AFDDAFD436A92554BF6E5D8C866"/>
              </w:placeholder>
              <w:temporary/>
              <w:showingPlcHdr/>
              <w15:appearance w15:val="hidden"/>
            </w:sdtPr>
            <w:sdtEndPr/>
            <w:sdtContent>
              <w:p w:rsidR="003A1E70" w:rsidRDefault="00BC5200" w:rsidP="00D36630">
                <w:r>
                  <w:rPr>
                    <w:lang w:bidi="es-ES"/>
                  </w:rPr>
                  <w:t>Correo electrónico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E91FB5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6B58F5D322564B8782ADF65AC0CF13B3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60AB8AB694CD40BB8CA36C824203FFBA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81"/>
        <w:gridCol w:w="3805"/>
      </w:tblGrid>
      <w:tr w:rsidR="00D376FA" w:rsidRPr="001E3C2E" w:rsidTr="001A1F8E">
        <w:trPr>
          <w:trHeight w:val="1184"/>
        </w:trPr>
        <w:tc>
          <w:tcPr>
            <w:tcW w:w="616" w:type="dxa"/>
          </w:tcPr>
          <w:p w:rsidR="003A1E70" w:rsidRPr="001E3C2E" w:rsidRDefault="00E91FB5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D4FE6059BC5745C3ACAF7C297759B858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27270CB565E74685A217270B99FF51BA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389D9EA069EC4B979D993B9C11F099DE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9C3744F32DEA4CB48ED585BCE2318992"/>
              </w:placeholder>
              <w:temporary/>
              <w:showingPlcHdr/>
              <w15:appearance w15:val="hidden"/>
            </w:sdtPr>
            <w:sdtEndPr/>
            <w:sdtContent>
              <w:p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3EF71096509A4FF1AE19071B8BC2E439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9D990A3D2B3B419DA87E84A78AEFCBAE"/>
              </w:placeholder>
              <w:temporary/>
              <w:showingPlcHdr/>
              <w15:appearance w15:val="hidden"/>
            </w:sdtPr>
            <w:sdtEndPr/>
            <w:sdtContent>
              <w:p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:rsidR="003A1E70" w:rsidRDefault="00E91FB5" w:rsidP="00D36630">
            <w:pPr>
              <w:rPr>
                <w:lang w:bidi="es-ES"/>
              </w:rPr>
            </w:pPr>
            <w:sdt>
              <w:sdtPr>
                <w:alias w:val="Escriba el Id. de cliente:"/>
                <w:tag w:val="Escriba el Id. de cliente:"/>
                <w:id w:val="955042529"/>
                <w:placeholder>
                  <w:docPart w:val="3FAD43AEF7D74D90ABB3D41E7DC7893F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EDDD057FE5BF4D67B493D3998D157D2F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  <w:p w:rsidR="00D376FA" w:rsidRDefault="00D376FA" w:rsidP="00D36630">
            <w:pPr>
              <w:rPr>
                <w:lang w:bidi="es-ES"/>
              </w:rPr>
            </w:pPr>
          </w:p>
          <w:p w:rsidR="00D376FA" w:rsidRPr="00E12607" w:rsidRDefault="00D376FA" w:rsidP="00D36630">
            <w:p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>Propuesta:</w:t>
            </w:r>
          </w:p>
          <w:p w:rsidR="00E12607" w:rsidRPr="00E12607" w:rsidRDefault="00D376FA" w:rsidP="00D36630">
            <w:p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 xml:space="preserve">Desarrollo de sitio web desktop y </w:t>
            </w:r>
            <w:proofErr w:type="spellStart"/>
            <w:r w:rsidRPr="00E12607">
              <w:rPr>
                <w:sz w:val="18"/>
                <w:lang w:bidi="es-ES"/>
              </w:rPr>
              <w:t>mobile</w:t>
            </w:r>
            <w:proofErr w:type="spellEnd"/>
            <w:r w:rsidRPr="00E12607">
              <w:rPr>
                <w:sz w:val="18"/>
                <w:lang w:bidi="es-ES"/>
              </w:rPr>
              <w:t xml:space="preserve"> con maquetado y </w:t>
            </w:r>
            <w:proofErr w:type="spellStart"/>
            <w:r w:rsidRPr="00E12607">
              <w:rPr>
                <w:sz w:val="18"/>
                <w:lang w:bidi="es-ES"/>
              </w:rPr>
              <w:t>utilizacion</w:t>
            </w:r>
            <w:proofErr w:type="spellEnd"/>
            <w:r w:rsidRPr="00E12607">
              <w:rPr>
                <w:sz w:val="18"/>
                <w:lang w:bidi="es-ES"/>
              </w:rPr>
              <w:t xml:space="preserve"> de </w:t>
            </w:r>
            <w:proofErr w:type="spellStart"/>
            <w:r w:rsidRPr="00E12607">
              <w:rPr>
                <w:sz w:val="18"/>
                <w:lang w:bidi="es-ES"/>
              </w:rPr>
              <w:t>html</w:t>
            </w:r>
            <w:proofErr w:type="spellEnd"/>
            <w:r w:rsidRPr="00E12607">
              <w:rPr>
                <w:sz w:val="18"/>
                <w:lang w:bidi="es-ES"/>
              </w:rPr>
              <w:t xml:space="preserve">, </w:t>
            </w:r>
            <w:proofErr w:type="spellStart"/>
            <w:r w:rsidRPr="00E12607">
              <w:rPr>
                <w:sz w:val="18"/>
                <w:lang w:bidi="es-ES"/>
              </w:rPr>
              <w:t>css</w:t>
            </w:r>
            <w:proofErr w:type="spellEnd"/>
            <w:r w:rsidRPr="00E12607">
              <w:rPr>
                <w:sz w:val="18"/>
                <w:lang w:bidi="es-ES"/>
              </w:rPr>
              <w:t>.</w:t>
            </w:r>
            <w:r w:rsidR="00E12607" w:rsidRPr="00E12607">
              <w:rPr>
                <w:sz w:val="18"/>
                <w:lang w:bidi="es-ES"/>
              </w:rPr>
              <w:t xml:space="preserve"> Correcto uso de seo para buen posicionamiento.</w:t>
            </w:r>
          </w:p>
          <w:p w:rsidR="00D376FA" w:rsidRPr="00E12607" w:rsidRDefault="00D376FA" w:rsidP="00D36630">
            <w:p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>El cliente provee las imágenes en correcto formato y los textos que desea utilizar en Word.</w:t>
            </w:r>
          </w:p>
          <w:p w:rsidR="00E12607" w:rsidRPr="00E12607" w:rsidRDefault="00E12607" w:rsidP="00D36630">
            <w:p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 xml:space="preserve">El cliente se encarga </w:t>
            </w:r>
            <w:proofErr w:type="spellStart"/>
            <w:r w:rsidRPr="00E12607">
              <w:rPr>
                <w:sz w:val="18"/>
                <w:lang w:bidi="es-ES"/>
              </w:rPr>
              <w:t>de el</w:t>
            </w:r>
            <w:proofErr w:type="spellEnd"/>
            <w:r w:rsidRPr="00E12607">
              <w:rPr>
                <w:sz w:val="18"/>
                <w:lang w:bidi="es-ES"/>
              </w:rPr>
              <w:t xml:space="preserve"> servidor donde se </w:t>
            </w:r>
            <w:proofErr w:type="gramStart"/>
            <w:r w:rsidRPr="00E12607">
              <w:rPr>
                <w:sz w:val="18"/>
                <w:lang w:bidi="es-ES"/>
              </w:rPr>
              <w:t>alojara</w:t>
            </w:r>
            <w:proofErr w:type="gramEnd"/>
            <w:r w:rsidRPr="00E12607">
              <w:rPr>
                <w:sz w:val="18"/>
                <w:lang w:bidi="es-ES"/>
              </w:rPr>
              <w:t xml:space="preserve"> el proyecto.</w:t>
            </w:r>
          </w:p>
          <w:p w:rsidR="00E12607" w:rsidRPr="00E12607" w:rsidRDefault="00E12607" w:rsidP="00D36630">
            <w:pPr>
              <w:rPr>
                <w:sz w:val="18"/>
                <w:lang w:bidi="es-ES"/>
              </w:rPr>
            </w:pPr>
          </w:p>
          <w:p w:rsidR="00D376FA" w:rsidRPr="00E12607" w:rsidRDefault="00D376FA" w:rsidP="00D36630">
            <w:pPr>
              <w:rPr>
                <w:sz w:val="18"/>
                <w:lang w:bidi="es-ES"/>
              </w:rPr>
            </w:pPr>
          </w:p>
          <w:p w:rsidR="00D376FA" w:rsidRPr="00E12607" w:rsidRDefault="00D376FA" w:rsidP="00D36630">
            <w:p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>Reuniones:</w:t>
            </w:r>
          </w:p>
          <w:p w:rsidR="00E12607" w:rsidRPr="00E12607" w:rsidRDefault="00E12607" w:rsidP="00D36630">
            <w:pPr>
              <w:rPr>
                <w:sz w:val="18"/>
                <w:lang w:bidi="es-ES"/>
              </w:rPr>
            </w:pPr>
          </w:p>
          <w:p w:rsidR="00D376FA" w:rsidRPr="00E12607" w:rsidRDefault="00D376FA" w:rsidP="00D376FA">
            <w:pPr>
              <w:pStyle w:val="Prrafodelista"/>
              <w:numPr>
                <w:ilvl w:val="0"/>
                <w:numId w:val="13"/>
              </w:num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>Se toma nota de las ideas y necesidades del sitio web del cliente.</w:t>
            </w:r>
          </w:p>
          <w:p w:rsidR="00E12607" w:rsidRPr="00E12607" w:rsidRDefault="00E12607" w:rsidP="00E12607">
            <w:pPr>
              <w:pStyle w:val="Prrafodelista"/>
              <w:rPr>
                <w:sz w:val="18"/>
                <w:lang w:bidi="es-ES"/>
              </w:rPr>
            </w:pPr>
          </w:p>
          <w:p w:rsidR="00D376FA" w:rsidRPr="00E12607" w:rsidRDefault="00E12607" w:rsidP="00D376FA">
            <w:pPr>
              <w:pStyle w:val="Prrafodelista"/>
              <w:numPr>
                <w:ilvl w:val="0"/>
                <w:numId w:val="13"/>
              </w:numPr>
              <w:rPr>
                <w:sz w:val="18"/>
                <w:lang w:bidi="es-ES"/>
              </w:rPr>
            </w:pPr>
            <w:r w:rsidRPr="00E12607">
              <w:rPr>
                <w:sz w:val="18"/>
                <w:lang w:bidi="es-ES"/>
              </w:rPr>
              <w:t>Se le presenta al cliente el producto, el costo de trabajo y un estimado de tiempo requerido. El cliente debe abonar 25% del total del trabajo.</w:t>
            </w:r>
          </w:p>
          <w:p w:rsidR="00E12607" w:rsidRPr="00E12607" w:rsidRDefault="00E12607" w:rsidP="00E12607">
            <w:pPr>
              <w:pStyle w:val="Prrafodelista"/>
              <w:rPr>
                <w:sz w:val="18"/>
                <w:lang w:bidi="es-ES"/>
              </w:rPr>
            </w:pPr>
          </w:p>
          <w:p w:rsidR="00E12607" w:rsidRPr="00E12607" w:rsidRDefault="00E12607" w:rsidP="00E12607">
            <w:pPr>
              <w:pStyle w:val="Prrafodelista"/>
              <w:rPr>
                <w:sz w:val="18"/>
                <w:lang w:bidi="es-ES"/>
              </w:rPr>
            </w:pPr>
          </w:p>
          <w:p w:rsidR="00E12607" w:rsidRPr="00E12607" w:rsidRDefault="00E12607" w:rsidP="00D376FA">
            <w:pPr>
              <w:pStyle w:val="Prrafodelista"/>
              <w:numPr>
                <w:ilvl w:val="0"/>
                <w:numId w:val="13"/>
              </w:numPr>
              <w:rPr>
                <w:sz w:val="18"/>
                <w:lang w:bidi="es-ES"/>
              </w:rPr>
            </w:pPr>
            <w:proofErr w:type="spellStart"/>
            <w:r w:rsidRPr="00E12607">
              <w:rPr>
                <w:sz w:val="18"/>
                <w:lang w:bidi="es-ES"/>
              </w:rPr>
              <w:t>Reunion</w:t>
            </w:r>
            <w:proofErr w:type="spellEnd"/>
            <w:r w:rsidRPr="00E12607">
              <w:rPr>
                <w:sz w:val="18"/>
                <w:lang w:bidi="es-ES"/>
              </w:rPr>
              <w:t xml:space="preserve"> a mitad de proyecto para que el cliente haga alguna modificación en caso de querer (una modificación grande afectara el precio final del trabajo-)</w:t>
            </w:r>
          </w:p>
          <w:p w:rsidR="00D376FA" w:rsidRPr="00E12607" w:rsidRDefault="00D376FA" w:rsidP="00D36630">
            <w:pPr>
              <w:rPr>
                <w:sz w:val="18"/>
                <w:lang w:bidi="es-ES"/>
              </w:rPr>
            </w:pPr>
          </w:p>
          <w:p w:rsidR="00E12607" w:rsidRPr="00E12607" w:rsidRDefault="00E12607" w:rsidP="00D36630">
            <w:pPr>
              <w:rPr>
                <w:sz w:val="18"/>
                <w:lang w:bidi="es-ES"/>
              </w:rPr>
            </w:pPr>
          </w:p>
          <w:p w:rsidR="00D376FA" w:rsidRPr="00E12607" w:rsidRDefault="00E12607" w:rsidP="00D36630">
            <w:pPr>
              <w:rPr>
                <w:sz w:val="18"/>
                <w:lang w:bidi="es-ES"/>
              </w:rPr>
            </w:pPr>
            <w:proofErr w:type="spellStart"/>
            <w:r w:rsidRPr="00E12607">
              <w:rPr>
                <w:sz w:val="18"/>
                <w:lang w:bidi="es-ES"/>
              </w:rPr>
              <w:t>Estimacion</w:t>
            </w:r>
            <w:proofErr w:type="spellEnd"/>
            <w:r w:rsidRPr="00E12607">
              <w:rPr>
                <w:sz w:val="18"/>
                <w:lang w:bidi="es-ES"/>
              </w:rPr>
              <w:t xml:space="preserve"> de trabajo 45 </w:t>
            </w:r>
            <w:proofErr w:type="spellStart"/>
            <w:r w:rsidRPr="00E12607">
              <w:rPr>
                <w:sz w:val="18"/>
                <w:lang w:bidi="es-ES"/>
              </w:rPr>
              <w:t>dias</w:t>
            </w:r>
            <w:proofErr w:type="spellEnd"/>
            <w:r w:rsidRPr="00E12607">
              <w:rPr>
                <w:sz w:val="18"/>
                <w:lang w:bidi="es-ES"/>
              </w:rPr>
              <w:t>, costo total</w:t>
            </w:r>
          </w:p>
          <w:p w:rsidR="00D376FA" w:rsidRDefault="00D376FA" w:rsidP="00D36630">
            <w:pPr>
              <w:rPr>
                <w:lang w:bidi="es-ES"/>
              </w:rPr>
            </w:pPr>
          </w:p>
          <w:p w:rsidR="00D376FA" w:rsidRPr="001E3C2E" w:rsidRDefault="00D376FA" w:rsidP="00D36630"/>
        </w:tc>
        <w:tc>
          <w:tcPr>
            <w:tcW w:w="3982" w:type="dxa"/>
          </w:tcPr>
          <w:p w:rsidR="003A1E70" w:rsidRPr="001E3C2E" w:rsidRDefault="003A1E70" w:rsidP="00DF7693"/>
        </w:tc>
      </w:tr>
    </w:tbl>
    <w:p w:rsidR="009C5836" w:rsidRPr="001E3C2E" w:rsidRDefault="009C5836" w:rsidP="00897D19"/>
    <w:tbl>
      <w:tblPr>
        <w:tblW w:w="50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18"/>
        <w:gridCol w:w="4508"/>
        <w:gridCol w:w="1700"/>
        <w:gridCol w:w="1679"/>
      </w:tblGrid>
      <w:tr w:rsidR="00C1473F" w:rsidRPr="001E3C2E" w:rsidTr="00E12607">
        <w:trPr>
          <w:cantSplit/>
          <w:trHeight w:val="213"/>
        </w:trPr>
        <w:sdt>
          <w:sdtPr>
            <w:alias w:val="Cantidad:"/>
            <w:tag w:val="Cantidad:"/>
            <w:id w:val="1546564511"/>
            <w:placeholder>
              <w:docPart w:val="F98CA83094504DEEBCE9D02EB8923B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8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0CB8B1652F00468CADC3577F8E0CB5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508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F28ED08ED2184059A738723DF486EE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0CBB22A19C60465099530D5C54D736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79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:rsidTr="00E12607">
        <w:trPr>
          <w:cantSplit/>
          <w:trHeight w:val="213"/>
        </w:trPr>
        <w:tc>
          <w:tcPr>
            <w:tcW w:w="17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5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DD0729" w:rsidP="00761383">
            <w:r>
              <w:t>Maquetado HTML y CSS</w:t>
            </w:r>
          </w:p>
        </w:tc>
        <w:tc>
          <w:tcPr>
            <w:tcW w:w="17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67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DD0729" w:rsidP="00761383">
            <w:pPr>
              <w:pStyle w:val="Importe"/>
            </w:pPr>
            <w:r>
              <w:t>30000$</w:t>
            </w:r>
          </w:p>
        </w:tc>
      </w:tr>
      <w:tr w:rsidR="00C1473F" w:rsidRPr="001E3C2E" w:rsidTr="00E12607">
        <w:trPr>
          <w:cantSplit/>
          <w:trHeight w:val="213"/>
        </w:trPr>
        <w:tc>
          <w:tcPr>
            <w:tcW w:w="17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5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DD0729" w:rsidP="00761383">
            <w:r>
              <w:t>Aplicación de SEO</w:t>
            </w:r>
          </w:p>
        </w:tc>
        <w:tc>
          <w:tcPr>
            <w:tcW w:w="17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67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DD0729" w:rsidP="00761383">
            <w:pPr>
              <w:pStyle w:val="Importe"/>
            </w:pPr>
            <w:r>
              <w:t>15000$</w:t>
            </w:r>
          </w:p>
        </w:tc>
      </w:tr>
      <w:tr w:rsidR="00C1473F" w:rsidRPr="001E3C2E" w:rsidTr="00E12607">
        <w:trPr>
          <w:cantSplit/>
          <w:trHeight w:val="213"/>
        </w:trPr>
        <w:tc>
          <w:tcPr>
            <w:tcW w:w="17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50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DD0729" w:rsidP="00761383">
            <w:proofErr w:type="spellStart"/>
            <w:r>
              <w:t>Responsive</w:t>
            </w:r>
            <w:proofErr w:type="spellEnd"/>
            <w:r>
              <w:t xml:space="preserve"> Mobile, Desktop</w:t>
            </w:r>
          </w:p>
        </w:tc>
        <w:tc>
          <w:tcPr>
            <w:tcW w:w="17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67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DD0729" w:rsidP="00761383">
            <w:pPr>
              <w:pStyle w:val="Importe"/>
            </w:pPr>
            <w:r>
              <w:t>25000$</w:t>
            </w:r>
          </w:p>
        </w:tc>
      </w:tr>
      <w:tr w:rsidR="00E12607" w:rsidRPr="001E3C2E" w:rsidTr="00E12607">
        <w:trPr>
          <w:cantSplit/>
          <w:trHeight w:val="213"/>
        </w:trPr>
        <w:tc>
          <w:tcPr>
            <w:tcW w:w="1718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2607" w:rsidRPr="001E3C2E" w:rsidRDefault="00E12607" w:rsidP="00761383"/>
        </w:tc>
        <w:sdt>
          <w:sdtPr>
            <w:alias w:val="Total:"/>
            <w:tag w:val="Total:"/>
            <w:id w:val="-1406299279"/>
            <w:placeholder>
              <w:docPart w:val="D709DFC1D7F54DE4BD16BB93DC01E3DB"/>
            </w:placeholder>
            <w:temporary/>
            <w:showingPlcHdr/>
            <w15:appearance w15:val="hidden"/>
          </w:sdtPr>
          <w:sdtContent>
            <w:tc>
              <w:tcPr>
                <w:tcW w:w="4508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E12607" w:rsidRPr="001E3C2E" w:rsidRDefault="00E12607" w:rsidP="00761383"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2607" w:rsidRPr="00761383" w:rsidRDefault="00E12607" w:rsidP="00761383">
            <w:pPr>
              <w:pStyle w:val="Importe"/>
            </w:pPr>
          </w:p>
        </w:tc>
        <w:tc>
          <w:tcPr>
            <w:tcW w:w="1679" w:type="dxa"/>
            <w:tcMar>
              <w:left w:w="216" w:type="dxa"/>
              <w:right w:w="216" w:type="dxa"/>
            </w:tcMar>
          </w:tcPr>
          <w:p w:rsidR="00E12607" w:rsidRPr="00761383" w:rsidRDefault="00DD0729" w:rsidP="00761383">
            <w:pPr>
              <w:pStyle w:val="Importe"/>
            </w:pPr>
            <w:r>
              <w:t>70000$</w:t>
            </w:r>
          </w:p>
        </w:tc>
      </w:tr>
    </w:tbl>
    <w:p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:rsidTr="00D376FA">
        <w:trPr>
          <w:trHeight w:val="1440"/>
        </w:trPr>
        <w:tc>
          <w:tcPr>
            <w:tcW w:w="9602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E91FB5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6D4CCF5668764870B85F865DF2940E53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E91FB5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D005AA33FEAE464FB11AF81D155D2BE4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E7A655196EEA4DBC84072E4C9E9D4B6D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:rsidR="003A1E70" w:rsidRDefault="003A1E70" w:rsidP="00727B08">
            <w:pPr>
              <w:pStyle w:val="Tipopequeo"/>
            </w:pPr>
          </w:p>
          <w:p w:rsidR="00CA1CFC" w:rsidRPr="007C7496" w:rsidRDefault="00E91FB5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3261638DE9214DB8AC1A1F37C56E326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</w:tbl>
    <w:p w:rsidR="00B764B8" w:rsidRPr="001E3C2E" w:rsidRDefault="00B764B8" w:rsidP="00D376FA">
      <w:bookmarkStart w:id="0" w:name="_GoBack"/>
      <w:bookmarkEnd w:id="0"/>
    </w:p>
    <w:sectPr w:rsidR="00B764B8" w:rsidRPr="001E3C2E" w:rsidSect="000A7B97">
      <w:headerReference w:type="default" r:id="rId7"/>
      <w:footerReference w:type="default" r:id="rId8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B5" w:rsidRDefault="00E91FB5">
      <w:r>
        <w:separator/>
      </w:r>
    </w:p>
  </w:endnote>
  <w:endnote w:type="continuationSeparator" w:id="0">
    <w:p w:rsidR="00E91FB5" w:rsidRDefault="00E9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B05271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B5" w:rsidRDefault="00E91FB5">
      <w:r>
        <w:separator/>
      </w:r>
    </w:p>
  </w:footnote>
  <w:footnote w:type="continuationSeparator" w:id="0">
    <w:p w:rsidR="00E91FB5" w:rsidRDefault="00E91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BD" w:rsidRDefault="00FC55BD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D81A3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642A5C"/>
    <w:multiLevelType w:val="hybridMultilevel"/>
    <w:tmpl w:val="E836F3AC"/>
    <w:lvl w:ilvl="0" w:tplc="04044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FA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376FA"/>
    <w:rsid w:val="00D4146A"/>
    <w:rsid w:val="00D45E69"/>
    <w:rsid w:val="00D514A2"/>
    <w:rsid w:val="00D7042E"/>
    <w:rsid w:val="00D76A11"/>
    <w:rsid w:val="00D87572"/>
    <w:rsid w:val="00D8761E"/>
    <w:rsid w:val="00DC1152"/>
    <w:rsid w:val="00DD0729"/>
    <w:rsid w:val="00DE09CB"/>
    <w:rsid w:val="00DF7693"/>
    <w:rsid w:val="00E12607"/>
    <w:rsid w:val="00E27198"/>
    <w:rsid w:val="00E358C1"/>
    <w:rsid w:val="00E371FA"/>
    <w:rsid w:val="00E42426"/>
    <w:rsid w:val="00E6107D"/>
    <w:rsid w:val="00E91FB5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DBCC8D1"/>
  <w15:docId w15:val="{6BB6E5AE-A68C-42F5-AE16-C4B4B353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D3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OP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825D3EB11D4D88AEC7895FE04B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B82DE-8AD7-4537-8031-2FD9F6778DFF}"/>
      </w:docPartPr>
      <w:docPartBody>
        <w:p w:rsidR="00000000" w:rsidRDefault="001E4370">
          <w:pPr>
            <w:pStyle w:val="8F825D3EB11D4D88AEC7895FE04BF862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3AB4BF0C4F70486EBF3A5D6B22386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09F0-CE20-4463-AE56-F30887614BDD}"/>
      </w:docPartPr>
      <w:docPartBody>
        <w:p w:rsidR="00000000" w:rsidRDefault="001E4370">
          <w:pPr>
            <w:pStyle w:val="3AB4BF0C4F70486EBF3A5D6B2238622D"/>
          </w:pPr>
          <w:r>
            <w:rPr>
              <w:noProof/>
              <w:lang w:bidi="es-ES"/>
            </w:rPr>
            <w:t>Eslogan de la empresa</w:t>
          </w:r>
        </w:p>
      </w:docPartBody>
    </w:docPart>
    <w:docPart>
      <w:docPartPr>
        <w:name w:val="D46281E9A72A46689D18D4B63FB4A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7C56-57BD-4E85-B9CD-3BE27C08BBA4}"/>
      </w:docPartPr>
      <w:docPartBody>
        <w:p w:rsidR="00000000" w:rsidRDefault="001E4370">
          <w:pPr>
            <w:pStyle w:val="D46281E9A72A46689D18D4B63FB4A56C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C8B67CB50B6C4913AC51FDB8BAD7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2807-27E4-471D-88A0-44DBDD2B16FC}"/>
      </w:docPartPr>
      <w:docPartBody>
        <w:p w:rsidR="00000000" w:rsidRDefault="001E4370">
          <w:pPr>
            <w:pStyle w:val="C8B67CB50B6C4913AC51FDB8BAD7C767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D06AB9EBA656432D87CE9517E4BD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CAC4-0451-4B24-B556-93BC983799A8}"/>
      </w:docPartPr>
      <w:docPartBody>
        <w:p w:rsidR="00000000" w:rsidRDefault="001E4370">
          <w:pPr>
            <w:pStyle w:val="D06AB9EBA656432D87CE9517E4BD7FC4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97711CB264748EDA6B29D4EDF819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2726-6FAF-4DF8-8BD8-0EFED51E1F02}"/>
      </w:docPartPr>
      <w:docPartBody>
        <w:p w:rsidR="00000000" w:rsidRDefault="001E4370">
          <w:pPr>
            <w:pStyle w:val="C97711CB264748EDA6B29D4EDF8193ED"/>
          </w:pPr>
          <w:r>
            <w:rPr>
              <w:lang w:bidi="es-ES"/>
            </w:rPr>
            <w:t>Fecha</w:t>
          </w:r>
        </w:p>
      </w:docPartBody>
    </w:docPart>
    <w:docPart>
      <w:docPartPr>
        <w:name w:val="3F2E4230586A4E02B998DCF93D17E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AA35-03AA-45AB-983B-36A08B37490B}"/>
      </w:docPartPr>
      <w:docPartBody>
        <w:p w:rsidR="00000000" w:rsidRDefault="001E4370">
          <w:pPr>
            <w:pStyle w:val="3F2E4230586A4E02B998DCF93D17E3FA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A3FAE69B7708459EBF3F14B7947D6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6247-A0BF-45E8-BFCE-10BED121794F}"/>
      </w:docPartPr>
      <w:docPartBody>
        <w:p w:rsidR="00000000" w:rsidRDefault="001E4370">
          <w:pPr>
            <w:pStyle w:val="A3FAE69B7708459EBF3F14B7947D6847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02869CB0B4094968A104F73684647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54FF3-82C2-4A8D-A834-D44E1615A1F3}"/>
      </w:docPartPr>
      <w:docPartBody>
        <w:p w:rsidR="00000000" w:rsidRDefault="001E4370">
          <w:pPr>
            <w:pStyle w:val="02869CB0B4094968A104F73684647250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6A79E5A6E95B47D7816E566AF28B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1D535-4902-412D-8428-232B9E9C2DA3}"/>
      </w:docPartPr>
      <w:docPartBody>
        <w:p w:rsidR="00000000" w:rsidRDefault="001E4370">
          <w:pPr>
            <w:pStyle w:val="6A79E5A6E95B47D7816E566AF28B3609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1DEEE55E65AB4764ABD951077A52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F58AD-C3A6-4A4C-99C2-CDF824B37FCD}"/>
      </w:docPartPr>
      <w:docPartBody>
        <w:p w:rsidR="00000000" w:rsidRDefault="001E4370">
          <w:pPr>
            <w:pStyle w:val="1DEEE55E65AB4764ABD951077A5292AE"/>
          </w:pPr>
          <w:r w:rsidRPr="001E3C2E">
            <w:rPr>
              <w:lang w:bidi="es-ES"/>
            </w:rPr>
            <w:t>Fax</w:t>
          </w:r>
        </w:p>
      </w:docPartBody>
    </w:docPart>
    <w:docPart>
      <w:docPartPr>
        <w:name w:val="DC3E9D2E4F604A1A8EAC8D9BC6327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17B07-9578-4B08-B98C-1DB5C7AAC4DD}"/>
      </w:docPartPr>
      <w:docPartBody>
        <w:p w:rsidR="00000000" w:rsidRDefault="001E4370">
          <w:pPr>
            <w:pStyle w:val="DC3E9D2E4F604A1A8EAC8D9BC6327C36"/>
          </w:pPr>
          <w:r>
            <w:rPr>
              <w:lang w:bidi="es-ES"/>
            </w:rPr>
            <w:t>Fax</w:t>
          </w:r>
        </w:p>
      </w:docPartBody>
    </w:docPart>
    <w:docPart>
      <w:docPartPr>
        <w:name w:val="09C45AFDDAFD436A92554BF6E5D8C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0B012-9C6D-4C01-BF56-F56F9A3157C0}"/>
      </w:docPartPr>
      <w:docPartBody>
        <w:p w:rsidR="00000000" w:rsidRDefault="001E4370">
          <w:pPr>
            <w:pStyle w:val="09C45AFDDAFD436A92554BF6E5D8C866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6B58F5D322564B8782ADF65AC0CF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6A96-4AAD-4163-81D6-E533D03B64BD}"/>
      </w:docPartPr>
      <w:docPartBody>
        <w:p w:rsidR="00000000" w:rsidRDefault="001E4370">
          <w:pPr>
            <w:pStyle w:val="6B58F5D322564B8782ADF65AC0CF13B3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60AB8AB694CD40BB8CA36C824203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F75A-4664-4AA7-BF0D-F3F67789553E}"/>
      </w:docPartPr>
      <w:docPartBody>
        <w:p w:rsidR="00000000" w:rsidRDefault="001E4370">
          <w:pPr>
            <w:pStyle w:val="60AB8AB694CD40BB8CA36C824203FFBA"/>
          </w:pPr>
          <w:r>
            <w:rPr>
              <w:lang w:bidi="es-ES"/>
            </w:rPr>
            <w:t>Fecha</w:t>
          </w:r>
        </w:p>
      </w:docPartBody>
    </w:docPart>
    <w:docPart>
      <w:docPartPr>
        <w:name w:val="D4FE6059BC5745C3ACAF7C297759B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9DC5D-BAE5-4F66-8694-4ACA1B76AB37}"/>
      </w:docPartPr>
      <w:docPartBody>
        <w:p w:rsidR="00000000" w:rsidRDefault="001E4370">
          <w:pPr>
            <w:pStyle w:val="D4FE6059BC5745C3ACAF7C297759B858"/>
          </w:pPr>
          <w:r>
            <w:rPr>
              <w:lang w:bidi="es-ES"/>
            </w:rPr>
            <w:t>Para</w:t>
          </w:r>
        </w:p>
      </w:docPartBody>
    </w:docPart>
    <w:docPart>
      <w:docPartPr>
        <w:name w:val="27270CB565E74685A217270B99FF5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7639-6AC4-4763-9018-0797AAD6F64E}"/>
      </w:docPartPr>
      <w:docPartBody>
        <w:p w:rsidR="00000000" w:rsidRDefault="001E4370">
          <w:pPr>
            <w:pStyle w:val="27270CB565E74685A217270B99FF51BA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389D9EA069EC4B979D993B9C11F0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63FC-7FDA-4320-AD22-D126381AA186}"/>
      </w:docPartPr>
      <w:docPartBody>
        <w:p w:rsidR="00000000" w:rsidRDefault="001E4370">
          <w:pPr>
            <w:pStyle w:val="389D9EA069EC4B979D993B9C11F099DE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9C3744F32DEA4CB48ED585BCE231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EF81-734F-411B-9648-ACCDBA12E717}"/>
      </w:docPartPr>
      <w:docPartBody>
        <w:p w:rsidR="00000000" w:rsidRDefault="001E4370">
          <w:pPr>
            <w:pStyle w:val="9C3744F32DEA4CB48ED585BCE2318992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3EF71096509A4FF1AE19071B8BC2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A62E-7049-4338-943A-536AD0884D77}"/>
      </w:docPartPr>
      <w:docPartBody>
        <w:p w:rsidR="00000000" w:rsidRDefault="001E4370">
          <w:pPr>
            <w:pStyle w:val="3EF71096509A4FF1AE19071B8BC2E439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9D990A3D2B3B419DA87E84A78AEFC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A4E7-DA13-40D0-B816-E550276BE2D2}"/>
      </w:docPartPr>
      <w:docPartBody>
        <w:p w:rsidR="00000000" w:rsidRDefault="001E4370">
          <w:pPr>
            <w:pStyle w:val="9D990A3D2B3B419DA87E84A78AEFCBAE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3FAD43AEF7D74D90ABB3D41E7DC78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1ED21-3382-45E2-A378-E52BC1C1FAA9}"/>
      </w:docPartPr>
      <w:docPartBody>
        <w:p w:rsidR="00000000" w:rsidRDefault="001E4370">
          <w:pPr>
            <w:pStyle w:val="3FAD43AEF7D74D90ABB3D41E7DC7893F"/>
          </w:pPr>
          <w:r>
            <w:rPr>
              <w:lang w:bidi="es-ES"/>
            </w:rPr>
            <w:t>N.º</w:t>
          </w:r>
        </w:p>
      </w:docPartBody>
    </w:docPart>
    <w:docPart>
      <w:docPartPr>
        <w:name w:val="EDDD057FE5BF4D67B493D3998D157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E573-7DC8-4AF3-8D84-5333E7DA25E1}"/>
      </w:docPartPr>
      <w:docPartBody>
        <w:p w:rsidR="00000000" w:rsidRDefault="001E4370">
          <w:pPr>
            <w:pStyle w:val="EDDD057FE5BF4D67B493D3998D157D2F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F98CA83094504DEEBCE9D02EB892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C31F-42AB-4D73-9FA0-BB122B3A8AD9}"/>
      </w:docPartPr>
      <w:docPartBody>
        <w:p w:rsidR="00000000" w:rsidRDefault="001E4370">
          <w:pPr>
            <w:pStyle w:val="F98CA83094504DEEBCE9D02EB8923B67"/>
          </w:pPr>
          <w:r>
            <w:rPr>
              <w:lang w:bidi="es-ES"/>
            </w:rPr>
            <w:t>cant.</w:t>
          </w:r>
        </w:p>
      </w:docPartBody>
    </w:docPart>
    <w:docPart>
      <w:docPartPr>
        <w:name w:val="0CB8B1652F00468CADC3577F8E0CB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568CE-F3B5-49B9-A53B-061E41D99781}"/>
      </w:docPartPr>
      <w:docPartBody>
        <w:p w:rsidR="00000000" w:rsidRDefault="001E4370">
          <w:pPr>
            <w:pStyle w:val="0CB8B1652F00468CADC3577F8E0CB58F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F28ED08ED2184059A738723DF486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EDFF2-4ED0-4B18-A827-C9D11A96A542}"/>
      </w:docPartPr>
      <w:docPartBody>
        <w:p w:rsidR="00000000" w:rsidRDefault="001E4370">
          <w:pPr>
            <w:pStyle w:val="F28ED08ED2184059A738723DF486EE4E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0CBB22A19C60465099530D5C54D7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C6A3-11BD-41B4-8C4F-32318C5B1AA6}"/>
      </w:docPartPr>
      <w:docPartBody>
        <w:p w:rsidR="00000000" w:rsidRDefault="001E4370">
          <w:pPr>
            <w:pStyle w:val="0CBB22A19C60465099530D5C54D73664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6D4CCF5668764870B85F865DF294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934C-CA1D-453B-8E39-53C9F98465FE}"/>
      </w:docPartPr>
      <w:docPartBody>
        <w:p w:rsidR="00000000" w:rsidRDefault="001E4370">
          <w:pPr>
            <w:pStyle w:val="6D4CCF5668764870B85F865DF2940E53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D005AA33FEAE464FB11AF81D155D2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782D8-2EAF-4726-B9B3-7BAB075CC113}"/>
      </w:docPartPr>
      <w:docPartBody>
        <w:p w:rsidR="00000000" w:rsidRDefault="001E4370">
          <w:pPr>
            <w:pStyle w:val="D005AA33FEAE464FB11AF81D155D2BE4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E7A655196EEA4DBC84072E4C9E9D4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C4CC-A283-48CA-81AE-41282CFFB37B}"/>
      </w:docPartPr>
      <w:docPartBody>
        <w:p w:rsidR="00000000" w:rsidRDefault="001E4370">
          <w:pPr>
            <w:pStyle w:val="E7A655196EEA4DBC84072E4C9E9D4B6D"/>
          </w:pPr>
          <w:r w:rsidRPr="00255B08">
            <w:rPr>
              <w:rStyle w:val="nfasis"/>
              <w:lang w:bidi="es-ES"/>
            </w:rPr>
            <w:t xml:space="preserve">Describa las condiciones de estos precios y los términos </w:t>
          </w:r>
          <w:r w:rsidRPr="00255B08">
            <w:rPr>
              <w:rStyle w:val="nfasis"/>
              <w:lang w:bidi="es-ES"/>
            </w:rPr>
            <w:t>adicionales del contrato. Puede que quiera incluir contingencias que afecten al presupuesto.</w:t>
          </w:r>
        </w:p>
      </w:docPartBody>
    </w:docPart>
    <w:docPart>
      <w:docPartPr>
        <w:name w:val="3261638DE9214DB8AC1A1F37C56E3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A168-0FE5-4E3B-8FEE-C742207E7DB2}"/>
      </w:docPartPr>
      <w:docPartBody>
        <w:p w:rsidR="00000000" w:rsidRDefault="001E4370">
          <w:pPr>
            <w:pStyle w:val="3261638DE9214DB8AC1A1F37C56E326C"/>
          </w:pPr>
          <w:r w:rsidRPr="00AC6B78">
            <w:rPr>
              <w:lang w:bidi="es-ES"/>
            </w:rPr>
            <w:t xml:space="preserve">Para aceptar </w:t>
          </w:r>
          <w:r w:rsidRPr="00AC6B78">
            <w:rPr>
              <w:lang w:bidi="es-ES"/>
            </w:rPr>
            <w:t>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D709DFC1D7F54DE4BD16BB93DC01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08BC9-7237-4B97-80DF-6CBCCFD9924B}"/>
      </w:docPartPr>
      <w:docPartBody>
        <w:p w:rsidR="00000000" w:rsidRDefault="00D72C97" w:rsidP="00D72C97">
          <w:pPr>
            <w:pStyle w:val="D709DFC1D7F54DE4BD16BB93DC01E3DB"/>
          </w:pPr>
          <w:r>
            <w:rPr>
              <w:lang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97"/>
    <w:rsid w:val="001E4370"/>
    <w:rsid w:val="00D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4E41084264B52B4AD16C7EB5CAFEE">
    <w:name w:val="E974E41084264B52B4AD16C7EB5CAFEE"/>
  </w:style>
  <w:style w:type="paragraph" w:customStyle="1" w:styleId="8F825D3EB11D4D88AEC7895FE04BF862">
    <w:name w:val="8F825D3EB11D4D88AEC7895FE04BF862"/>
  </w:style>
  <w:style w:type="paragraph" w:customStyle="1" w:styleId="3AB4BF0C4F70486EBF3A5D6B2238622D">
    <w:name w:val="3AB4BF0C4F70486EBF3A5D6B2238622D"/>
  </w:style>
  <w:style w:type="paragraph" w:customStyle="1" w:styleId="D46281E9A72A46689D18D4B63FB4A56C">
    <w:name w:val="D46281E9A72A46689D18D4B63FB4A56C"/>
  </w:style>
  <w:style w:type="paragraph" w:customStyle="1" w:styleId="C8B67CB50B6C4913AC51FDB8BAD7C767">
    <w:name w:val="C8B67CB50B6C4913AC51FDB8BAD7C767"/>
  </w:style>
  <w:style w:type="paragraph" w:customStyle="1" w:styleId="D06AB9EBA656432D87CE9517E4BD7FC4">
    <w:name w:val="D06AB9EBA656432D87CE9517E4BD7FC4"/>
  </w:style>
  <w:style w:type="paragraph" w:customStyle="1" w:styleId="C97711CB264748EDA6B29D4EDF8193ED">
    <w:name w:val="C97711CB264748EDA6B29D4EDF8193ED"/>
  </w:style>
  <w:style w:type="paragraph" w:customStyle="1" w:styleId="3F2E4230586A4E02B998DCF93D17E3FA">
    <w:name w:val="3F2E4230586A4E02B998DCF93D17E3FA"/>
  </w:style>
  <w:style w:type="paragraph" w:customStyle="1" w:styleId="A3FAE69B7708459EBF3F14B7947D6847">
    <w:name w:val="A3FAE69B7708459EBF3F14B7947D6847"/>
  </w:style>
  <w:style w:type="paragraph" w:customStyle="1" w:styleId="02869CB0B4094968A104F73684647250">
    <w:name w:val="02869CB0B4094968A104F73684647250"/>
  </w:style>
  <w:style w:type="paragraph" w:customStyle="1" w:styleId="6A79E5A6E95B47D7816E566AF28B3609">
    <w:name w:val="6A79E5A6E95B47D7816E566AF28B3609"/>
  </w:style>
  <w:style w:type="paragraph" w:customStyle="1" w:styleId="1DEEE55E65AB4764ABD951077A5292AE">
    <w:name w:val="1DEEE55E65AB4764ABD951077A5292AE"/>
  </w:style>
  <w:style w:type="paragraph" w:customStyle="1" w:styleId="DC3E9D2E4F604A1A8EAC8D9BC6327C36">
    <w:name w:val="DC3E9D2E4F604A1A8EAC8D9BC6327C36"/>
  </w:style>
  <w:style w:type="paragraph" w:customStyle="1" w:styleId="09C45AFDDAFD436A92554BF6E5D8C866">
    <w:name w:val="09C45AFDDAFD436A92554BF6E5D8C866"/>
  </w:style>
  <w:style w:type="paragraph" w:customStyle="1" w:styleId="6B58F5D322564B8782ADF65AC0CF13B3">
    <w:name w:val="6B58F5D322564B8782ADF65AC0CF13B3"/>
  </w:style>
  <w:style w:type="paragraph" w:customStyle="1" w:styleId="60AB8AB694CD40BB8CA36C824203FFBA">
    <w:name w:val="60AB8AB694CD40BB8CA36C824203FFBA"/>
  </w:style>
  <w:style w:type="paragraph" w:customStyle="1" w:styleId="D4FE6059BC5745C3ACAF7C297759B858">
    <w:name w:val="D4FE6059BC5745C3ACAF7C297759B858"/>
  </w:style>
  <w:style w:type="paragraph" w:customStyle="1" w:styleId="27270CB565E74685A217270B99FF51BA">
    <w:name w:val="27270CB565E74685A217270B99FF51BA"/>
  </w:style>
  <w:style w:type="paragraph" w:customStyle="1" w:styleId="389D9EA069EC4B979D993B9C11F099DE">
    <w:name w:val="389D9EA069EC4B979D993B9C11F099DE"/>
  </w:style>
  <w:style w:type="paragraph" w:customStyle="1" w:styleId="9C3744F32DEA4CB48ED585BCE2318992">
    <w:name w:val="9C3744F32DEA4CB48ED585BCE2318992"/>
  </w:style>
  <w:style w:type="paragraph" w:customStyle="1" w:styleId="3EF71096509A4FF1AE19071B8BC2E439">
    <w:name w:val="3EF71096509A4FF1AE19071B8BC2E439"/>
  </w:style>
  <w:style w:type="paragraph" w:customStyle="1" w:styleId="9D990A3D2B3B419DA87E84A78AEFCBAE">
    <w:name w:val="9D990A3D2B3B419DA87E84A78AEFCBAE"/>
  </w:style>
  <w:style w:type="paragraph" w:customStyle="1" w:styleId="3FAD43AEF7D74D90ABB3D41E7DC7893F">
    <w:name w:val="3FAD43AEF7D74D90ABB3D41E7DC7893F"/>
  </w:style>
  <w:style w:type="paragraph" w:customStyle="1" w:styleId="EDDD057FE5BF4D67B493D3998D157D2F">
    <w:name w:val="EDDD057FE5BF4D67B493D3998D157D2F"/>
  </w:style>
  <w:style w:type="paragraph" w:customStyle="1" w:styleId="2633980E39AB40F5B6A929EB9F466DF6">
    <w:name w:val="2633980E39AB40F5B6A929EB9F466DF6"/>
  </w:style>
  <w:style w:type="paragraph" w:customStyle="1" w:styleId="50C1876C03DB4C29840E9D36ADF69B52">
    <w:name w:val="50C1876C03DB4C29840E9D36ADF69B52"/>
  </w:style>
  <w:style w:type="paragraph" w:customStyle="1" w:styleId="0268E0870EDC4E13A58AD874E9A010CB">
    <w:name w:val="0268E0870EDC4E13A58AD874E9A010CB"/>
  </w:style>
  <w:style w:type="paragraph" w:customStyle="1" w:styleId="3BD678EB7E3A4156944F82AC160B962F">
    <w:name w:val="3BD678EB7E3A4156944F82AC160B962F"/>
  </w:style>
  <w:style w:type="paragraph" w:customStyle="1" w:styleId="1B5AE0D7EF8749AA927FACDEBF8856DC">
    <w:name w:val="1B5AE0D7EF8749AA927FACDEBF8856DC"/>
  </w:style>
  <w:style w:type="paragraph" w:customStyle="1" w:styleId="F98CA83094504DEEBCE9D02EB8923B67">
    <w:name w:val="F98CA83094504DEEBCE9D02EB8923B67"/>
  </w:style>
  <w:style w:type="paragraph" w:customStyle="1" w:styleId="0CB8B1652F00468CADC3577F8E0CB58F">
    <w:name w:val="0CB8B1652F00468CADC3577F8E0CB58F"/>
  </w:style>
  <w:style w:type="paragraph" w:customStyle="1" w:styleId="F28ED08ED2184059A738723DF486EE4E">
    <w:name w:val="F28ED08ED2184059A738723DF486EE4E"/>
  </w:style>
  <w:style w:type="paragraph" w:customStyle="1" w:styleId="0CBB22A19C60465099530D5C54D73664">
    <w:name w:val="0CBB22A19C60465099530D5C54D73664"/>
  </w:style>
  <w:style w:type="paragraph" w:customStyle="1" w:styleId="1BE49FA35AB64E20A0D37FAF7FDAE9B8">
    <w:name w:val="1BE49FA35AB64E20A0D37FAF7FDAE9B8"/>
  </w:style>
  <w:style w:type="paragraph" w:customStyle="1" w:styleId="3735097E77E8451B98F6C27A2538631C">
    <w:name w:val="3735097E77E8451B98F6C27A2538631C"/>
  </w:style>
  <w:style w:type="paragraph" w:customStyle="1" w:styleId="E545DE67AC8E4A2794AB1D24BCA3A570">
    <w:name w:val="E545DE67AC8E4A2794AB1D24BCA3A570"/>
  </w:style>
  <w:style w:type="paragraph" w:customStyle="1" w:styleId="6D4CCF5668764870B85F865DF2940E53">
    <w:name w:val="6D4CCF5668764870B85F865DF2940E53"/>
  </w:style>
  <w:style w:type="paragraph" w:customStyle="1" w:styleId="D005AA33FEAE464FB11AF81D155D2BE4">
    <w:name w:val="D005AA33FEAE464FB11AF81D155D2BE4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E7A655196EEA4DBC84072E4C9E9D4B6D">
    <w:name w:val="E7A655196EEA4DBC84072E4C9E9D4B6D"/>
  </w:style>
  <w:style w:type="paragraph" w:customStyle="1" w:styleId="3261638DE9214DB8AC1A1F37C56E326C">
    <w:name w:val="3261638DE9214DB8AC1A1F37C56E326C"/>
  </w:style>
  <w:style w:type="paragraph" w:customStyle="1" w:styleId="BA21754DEE7142F1A899BB5F126DE08F">
    <w:name w:val="BA21754DEE7142F1A899BB5F126DE08F"/>
  </w:style>
  <w:style w:type="paragraph" w:customStyle="1" w:styleId="6C5B83DE13BF4BEC9BC6F9ABFBD680A8">
    <w:name w:val="6C5B83DE13BF4BEC9BC6F9ABFBD680A8"/>
    <w:rsid w:val="00D72C97"/>
  </w:style>
  <w:style w:type="paragraph" w:customStyle="1" w:styleId="1D28FCAF4C564516898A87E92399D7EE">
    <w:name w:val="1D28FCAF4C564516898A87E92399D7EE"/>
    <w:rsid w:val="00D72C97"/>
  </w:style>
  <w:style w:type="paragraph" w:customStyle="1" w:styleId="D707A7BB492245FF9BBB89E8E43D2AD7">
    <w:name w:val="D707A7BB492245FF9BBB89E8E43D2AD7"/>
    <w:rsid w:val="00D72C97"/>
  </w:style>
  <w:style w:type="paragraph" w:customStyle="1" w:styleId="7188BE79E1A34E529B8F720A017B6FCF">
    <w:name w:val="7188BE79E1A34E529B8F720A017B6FCF"/>
    <w:rsid w:val="00D72C97"/>
  </w:style>
  <w:style w:type="paragraph" w:customStyle="1" w:styleId="9DD0EA88FF8044A68D4A228C16940DA1">
    <w:name w:val="9DD0EA88FF8044A68D4A228C16940DA1"/>
    <w:rsid w:val="00D72C97"/>
  </w:style>
  <w:style w:type="paragraph" w:customStyle="1" w:styleId="6659F9A06B5A4861B487C3A82690BB3A">
    <w:name w:val="6659F9A06B5A4861B487C3A82690BB3A"/>
    <w:rsid w:val="00D72C97"/>
  </w:style>
  <w:style w:type="paragraph" w:customStyle="1" w:styleId="32B302D82C5F49A69A7DB7108884D05D">
    <w:name w:val="32B302D82C5F49A69A7DB7108884D05D"/>
    <w:rsid w:val="00D72C97"/>
  </w:style>
  <w:style w:type="paragraph" w:customStyle="1" w:styleId="AE4C888A959540E892FD4D917CCAE312">
    <w:name w:val="AE4C888A959540E892FD4D917CCAE312"/>
    <w:rsid w:val="00D72C97"/>
  </w:style>
  <w:style w:type="paragraph" w:customStyle="1" w:styleId="4CC72CE711EA4D09B47FF6C414AE3D87">
    <w:name w:val="4CC72CE711EA4D09B47FF6C414AE3D87"/>
    <w:rsid w:val="00D72C97"/>
  </w:style>
  <w:style w:type="paragraph" w:customStyle="1" w:styleId="C666FF2E6B72411E9529D96F66D4A979">
    <w:name w:val="C666FF2E6B72411E9529D96F66D4A979"/>
    <w:rsid w:val="00D72C97"/>
  </w:style>
  <w:style w:type="paragraph" w:customStyle="1" w:styleId="FFA2F92B87364DD38C0597ED712018A6">
    <w:name w:val="FFA2F92B87364DD38C0597ED712018A6"/>
    <w:rsid w:val="00D72C97"/>
  </w:style>
  <w:style w:type="paragraph" w:customStyle="1" w:styleId="34AD678A4D2D47A5B13C0EF437FF0581">
    <w:name w:val="34AD678A4D2D47A5B13C0EF437FF0581"/>
    <w:rsid w:val="00D72C97"/>
  </w:style>
  <w:style w:type="paragraph" w:customStyle="1" w:styleId="EA58F1A87567414F9E5C8084DACD3DD8">
    <w:name w:val="EA58F1A87567414F9E5C8084DACD3DD8"/>
    <w:rsid w:val="00D72C97"/>
  </w:style>
  <w:style w:type="paragraph" w:customStyle="1" w:styleId="86C08F643E274D6087BC5ED7238F7052">
    <w:name w:val="86C08F643E274D6087BC5ED7238F7052"/>
    <w:rsid w:val="00D72C97"/>
  </w:style>
  <w:style w:type="paragraph" w:customStyle="1" w:styleId="0788C5AC964645E78BD0AFB9B0AA0C4A">
    <w:name w:val="0788C5AC964645E78BD0AFB9B0AA0C4A"/>
    <w:rsid w:val="00D72C97"/>
  </w:style>
  <w:style w:type="paragraph" w:customStyle="1" w:styleId="D709DFC1D7F54DE4BD16BB93DC01E3DB">
    <w:name w:val="D709DFC1D7F54DE4BD16BB93DC01E3DB"/>
    <w:rsid w:val="00D72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22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Otero Portillo</dc:creator>
  <cp:lastModifiedBy>Martin Otero Portillo</cp:lastModifiedBy>
  <cp:revision>1</cp:revision>
  <cp:lastPrinted>2004-06-01T20:10:00Z</cp:lastPrinted>
  <dcterms:created xsi:type="dcterms:W3CDTF">2022-10-31T17:22:00Z</dcterms:created>
  <dcterms:modified xsi:type="dcterms:W3CDTF">2022-10-31T17:44:00Z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